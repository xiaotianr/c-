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E66A" w14:textId="12249581" w:rsidR="00585FF9" w:rsidRDefault="004B4A7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69300E" wp14:editId="20882EA9">
                <wp:simplePos x="0" y="0"/>
                <wp:positionH relativeFrom="column">
                  <wp:posOffset>1373505</wp:posOffset>
                </wp:positionH>
                <wp:positionV relativeFrom="paragraph">
                  <wp:posOffset>288014</wp:posOffset>
                </wp:positionV>
                <wp:extent cx="4857750" cy="3795395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795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5026F2" w14:textId="06A3151D" w:rsidR="00585FF9" w:rsidRPr="003B18C0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1、数据结构算法类</w:t>
                            </w:r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数组，链表，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，队列，哈希表，BST树，AVL树，红黑树，小根堆，大根堆，冒泡，选择，插入，堆排序，快排，归并等排序算法，二分搜索算法，bitmap位图，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topk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问题求解算法</w:t>
                            </w:r>
                            <w:r w:rsidR="00CE1A9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。回溯算法，分治算法，动态规划算法，贪心算法，分支限界算法。</w:t>
                            </w:r>
                          </w:p>
                          <w:p w14:paraId="45C99718" w14:textId="48B7EEFC" w:rsidR="00585FF9" w:rsidRPr="003B18C0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2、语言类</w:t>
                            </w:r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熟悉C/C++，指针和内存管理，OOP思想，继承多态，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vfptr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vftable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14:paraId="61B65799" w14:textId="77777777" w:rsidR="00585FF9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静态绑定和动态绑定，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unique_ptr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和强弱智能指针，函数对象和lambda表达式，</w:t>
                            </w:r>
                          </w:p>
                          <w:p w14:paraId="2B4B674B" w14:textId="42A32FA9" w:rsidR="00585FF9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常用顺序容器，无序的关联容器以及有序的关联容器</w:t>
                            </w:r>
                            <w:r w:rsidR="0001462D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的底层原理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，以及常用容器适配器</w:t>
                            </w:r>
                          </w:p>
                          <w:p w14:paraId="06C67281" w14:textId="4F255836" w:rsidR="00585FF9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stack</w:t>
                            </w:r>
                            <w:r w:rsidR="0061792C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queue和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priotity_queue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，迭代器，泛型算法</w:t>
                            </w:r>
                            <w:r w:rsidR="0075118C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1CC5FE9" w14:textId="1E3B7874" w:rsidR="00585FF9" w:rsidRPr="003B18C0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3、Linux系统编程</w:t>
                            </w:r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熟悉Linux常用命令，文件和目录操作，搜索，文本操作，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，top，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ulimit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熟悉Linux的进程和线程，熟悉fork以及进程间的通信（pipe匿名管道，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sockpair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），处理僵尸进程，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pthread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线程，线程同步包括mutex，条件变量和信号量，熟悉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多进程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和多线程熟悉Linux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B4A76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TCP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网络编程，TCP协议三次握手和四次挥手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，IO</w:t>
                            </w:r>
                            <w:r w:rsidR="00D73055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复用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select、poll</w:t>
                            </w:r>
                            <w:r w:rsidR="004B4A76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和</w:t>
                            </w:r>
                            <w:proofErr w:type="spellStart"/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epoll</w:t>
                            </w:r>
                            <w:proofErr w:type="spellEnd"/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B797C45" w14:textId="49102AEF" w:rsidR="00585FF9" w:rsidRPr="003B18C0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4、git</w:t>
                            </w:r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熟练git的常用代码仓库管理命令，分支管理，代码冲突解决以及MR（PR）和CR的流程</w:t>
                            </w:r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EA13A35" w14:textId="45E6F9F6" w:rsidR="00585FF9" w:rsidRDefault="006C4DCC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 w:rsidRPr="00064A4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3B18C0" w:rsidRPr="003B18C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MySQL</w:t>
                            </w:r>
                            <w:r w:rsidR="003B18C0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="004B4A76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MySQL的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SQL、索引以及原理，SQL</w:t>
                            </w:r>
                            <w:r w:rsidR="004B4A76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和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索引常见优化，事务ACID、</w:t>
                            </w:r>
                            <w:r w:rsidR="006D1DF9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事务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隔离级别</w:t>
                            </w:r>
                            <w:r w:rsidR="006D1DF9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和锁机制</w:t>
                            </w:r>
                            <w:r w:rsidR="004B4A76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、日志系统，主从复制和读写分离</w:t>
                            </w:r>
                            <w:r w:rsidR="00141EB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原理操作，熟悉数据库中间件</w:t>
                            </w:r>
                            <w:proofErr w:type="spellStart"/>
                            <w:r w:rsidR="00141EB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Mycat</w:t>
                            </w:r>
                            <w:proofErr w:type="spellEnd"/>
                            <w:r w:rsidR="00141EB1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常用</w:t>
                            </w:r>
                            <w:r w:rsidR="00141EB1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操作</w:t>
                            </w:r>
                            <w:r w:rsidR="0075118C"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9300E" id="矩形 24" o:spid="_x0000_s1026" style="position:absolute;left:0;text-align:left;margin-left:108.15pt;margin-top:22.7pt;width:382.5pt;height:298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" filled="f" stroked="f">
                <v:textbox>
                  <w:txbxContent>
                    <w:p w14:paraId="6A5026F2" w14:textId="06A3151D" w:rsidR="00585FF9" w:rsidRPr="003B18C0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1、数据结构算法类</w:t>
                      </w:r>
                      <w:r w:rsidR="003B18C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数组，链表，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，队列，哈希表，BST树，AVL树，红黑树，小根堆，大根堆，冒泡，选择，插入，堆排序，快排，归并等排序算法，二分搜索算法，bitmap位图，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topk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问题求解算法</w:t>
                      </w:r>
                      <w:r w:rsidR="00CE1A9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。回溯算法，分治算法，动态规划算法，贪心算法，分支限界算法。</w:t>
                      </w:r>
                    </w:p>
                    <w:p w14:paraId="45C99718" w14:textId="48B7EEFC" w:rsidR="00585FF9" w:rsidRPr="003B18C0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2、语言类</w:t>
                      </w:r>
                      <w:r w:rsidR="003B18C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熟悉C/C++，指针和内存管理，OOP思想，继承多态，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vfptr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vftable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</w:t>
                      </w:r>
                    </w:p>
                    <w:p w14:paraId="61B65799" w14:textId="77777777" w:rsidR="00585FF9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静态绑定和动态绑定，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unique_ptr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和强弱智能指针，函数对象和lambda表达式，</w:t>
                      </w:r>
                    </w:p>
                    <w:p w14:paraId="2B4B674B" w14:textId="42A32FA9" w:rsidR="00585FF9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常用顺序容器，无序的关联容器以及有序的关联容器</w:t>
                      </w:r>
                      <w:r w:rsidR="0001462D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的底层原理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，以及常用容器适配器</w:t>
                      </w:r>
                    </w:p>
                    <w:p w14:paraId="06C67281" w14:textId="4F255836" w:rsidR="00585FF9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stack</w:t>
                      </w:r>
                      <w:r w:rsidR="0061792C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queue和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priotity_queue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，迭代器，泛型算法</w:t>
                      </w:r>
                      <w:r w:rsidR="0075118C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14:paraId="01CC5FE9" w14:textId="1E3B7874" w:rsidR="00585FF9" w:rsidRPr="003B18C0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3、Linux系统编程</w:t>
                      </w:r>
                      <w:r w:rsidR="003B18C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熟悉Linux常用命令，文件和目录操作，搜索，文本操作，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ps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，top，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ulimit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熟悉Linux的进程和线程，熟悉fork以及进程间的通信（pipe匿名管道，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sockpair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），处理僵尸进程，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pthread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线程，线程同步包括mutex，条件变量和信号量，熟悉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多进程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和多线程熟悉Linux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 xml:space="preserve"> </w:t>
                      </w:r>
                      <w:r w:rsidR="004B4A76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TCP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网络编程，TCP协议三次握手和四次挥手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，IO</w:t>
                      </w:r>
                      <w:r w:rsidR="00D73055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复用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select、poll</w:t>
                      </w:r>
                      <w:r w:rsidR="004B4A76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和</w:t>
                      </w:r>
                      <w:proofErr w:type="spellStart"/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epoll</w:t>
                      </w:r>
                      <w:proofErr w:type="spellEnd"/>
                      <w:r w:rsidR="003B18C0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14:paraId="3B797C45" w14:textId="49102AEF" w:rsidR="00585FF9" w:rsidRPr="003B18C0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4、git</w:t>
                      </w:r>
                      <w:r w:rsidR="003B18C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熟练git的常用代码仓库管理命令，分支管理，代码冲突解决以及MR（PR）和CR的流程</w:t>
                      </w:r>
                      <w:r w:rsidR="003B18C0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  <w:p w14:paraId="3EA13A35" w14:textId="45E6F9F6" w:rsidR="00585FF9" w:rsidRDefault="006C4DCC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 w:rsidRPr="00064A4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</w:t>
                      </w:r>
                      <w:r w:rsidR="003B18C0" w:rsidRPr="003B18C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MySQL</w:t>
                      </w:r>
                      <w:r w:rsidR="003B18C0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熟悉</w:t>
                      </w:r>
                      <w:r w:rsidR="004B4A76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MySQL的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SQL、索引以及原理，SQL</w:t>
                      </w:r>
                      <w:r w:rsidR="004B4A76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和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索引常见优化，事务ACID、</w:t>
                      </w:r>
                      <w:r w:rsidR="006D1DF9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事务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隔离级别</w:t>
                      </w:r>
                      <w:r w:rsidR="006D1DF9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和锁机制</w:t>
                      </w:r>
                      <w:r w:rsidR="004B4A76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、日志系统，主从复制和读写分离</w:t>
                      </w:r>
                      <w:r w:rsidR="00141EB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原理操作，熟悉数据库中间件</w:t>
                      </w:r>
                      <w:proofErr w:type="spellStart"/>
                      <w:r w:rsidR="00141EB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Mycat</w:t>
                      </w:r>
                      <w:proofErr w:type="spellEnd"/>
                      <w:r w:rsidR="00141EB1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常用</w:t>
                      </w:r>
                      <w:r w:rsidR="00141EB1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操作</w:t>
                      </w:r>
                      <w:r w:rsidR="0075118C"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9C047" wp14:editId="167CC0E4">
                <wp:simplePos x="0" y="0"/>
                <wp:positionH relativeFrom="column">
                  <wp:posOffset>1440536</wp:posOffset>
                </wp:positionH>
                <wp:positionV relativeFrom="paragraph">
                  <wp:posOffset>-170815</wp:posOffset>
                </wp:positionV>
                <wp:extent cx="227330" cy="259080"/>
                <wp:effectExtent l="95250" t="95250" r="39370" b="14097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123E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8" o:spid="_x0000_s1026" type="#_x0000_t7" style="position:absolute;left:0;text-align:left;margin-left:113.45pt;margin-top:-13.45pt;width:17.9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s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7E394" wp14:editId="37779D5A">
                <wp:simplePos x="0" y="0"/>
                <wp:positionH relativeFrom="column">
                  <wp:posOffset>3527704</wp:posOffset>
                </wp:positionH>
                <wp:positionV relativeFrom="paragraph">
                  <wp:posOffset>-162560</wp:posOffset>
                </wp:positionV>
                <wp:extent cx="227330" cy="259080"/>
                <wp:effectExtent l="190500" t="171450" r="96520" b="198120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8AFDCD6" id="平行四边形 46" o:spid="_x0000_s1026" type="#_x0000_t7" style="position:absolute;left:0;text-align:left;margin-left:277.75pt;margin-top:-12.8pt;width:17.9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FB0E0" wp14:editId="7B5043B6">
                <wp:simplePos x="0" y="0"/>
                <wp:positionH relativeFrom="margin">
                  <wp:align>center</wp:align>
                </wp:positionH>
                <wp:positionV relativeFrom="paragraph">
                  <wp:posOffset>-142314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A50D44" w14:textId="77777777" w:rsidR="00585FF9" w:rsidRDefault="006C4DCC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7FB0E0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7" type="#_x0000_t202" style="position:absolute;left:0;text-align:left;margin-left:0;margin-top:-11.2pt;width:147.95pt;height:19.2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" filled="f" stroked="f">
                <v:textbox style="mso-fit-shape-to-text:t">
                  <w:txbxContent>
                    <w:p w14:paraId="00A50D44" w14:textId="77777777" w:rsidR="00585FF9" w:rsidRDefault="006C4DCC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E07E8" wp14:editId="04BC4002">
                <wp:simplePos x="0" y="0"/>
                <wp:positionH relativeFrom="column">
                  <wp:posOffset>1572895</wp:posOffset>
                </wp:positionH>
                <wp:positionV relativeFrom="paragraph">
                  <wp:posOffset>-161591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20724" id="任意多边形 45" o:spid="_x0000_s1026" style="position:absolute;left:0;text-align:left;margin-left:123.85pt;margin-top:-12.7pt;width:370.55pt;height:20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177E6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1975B87" wp14:editId="52318FC4">
                <wp:simplePos x="0" y="0"/>
                <wp:positionH relativeFrom="column">
                  <wp:posOffset>-671379</wp:posOffset>
                </wp:positionH>
                <wp:positionV relativeFrom="paragraph">
                  <wp:posOffset>857804</wp:posOffset>
                </wp:positionV>
                <wp:extent cx="1175385" cy="1404620"/>
                <wp:effectExtent l="0" t="0" r="2476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E9A874" w14:textId="1286F617" w:rsidR="00177E67" w:rsidRDefault="00177E67" w:rsidP="00D767B9">
                            <w:pPr>
                              <w:ind w:firstLineChars="100" w:firstLine="210"/>
                            </w:pP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贴头像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975B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-52.85pt;margin-top:67.55pt;width:92.5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">
                <v:textbox style="mso-fit-shape-to-text:t">
                  <w:txbxContent>
                    <w:p w14:paraId="10E9A874" w14:textId="1286F617" w:rsidR="00177E67" w:rsidRDefault="00177E67" w:rsidP="00D767B9">
                      <w:pPr>
                        <w:ind w:firstLineChars="100" w:firstLine="210"/>
                      </w:pP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贴头像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B6ADE" wp14:editId="03A2B4A1">
                <wp:simplePos x="0" y="0"/>
                <wp:positionH relativeFrom="column">
                  <wp:posOffset>-1003935</wp:posOffset>
                </wp:positionH>
                <wp:positionV relativeFrom="paragraph">
                  <wp:posOffset>5454650</wp:posOffset>
                </wp:positionV>
                <wp:extent cx="1970405" cy="95885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958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9125B9" w14:textId="77777777" w:rsidR="00585FF9" w:rsidRDefault="00585FF9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14:paraId="3A96709D" w14:textId="6D5F1254" w:rsidR="00585FF9" w:rsidRDefault="006C4DC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资格证书：</w:t>
                            </w:r>
                            <w:proofErr w:type="spellStart"/>
                            <w:r w:rsidR="00B34BB1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r w:rsidR="00B34BB1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B6ADE" id="矩形 22" o:spid="_x0000_s1029" style="position:absolute;left:0;text-align:left;margin-left:-79.05pt;margin-top:429.5pt;width:155.15pt;height:7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" filled="f" stroked="f">
                <v:textbox>
                  <w:txbxContent>
                    <w:p w14:paraId="799125B9" w14:textId="77777777" w:rsidR="00585FF9" w:rsidRDefault="00585FF9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</w:p>
                    <w:p w14:paraId="3A96709D" w14:textId="6D5F1254" w:rsidR="00585FF9" w:rsidRDefault="006C4DC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资格证书：</w:t>
                      </w:r>
                      <w:proofErr w:type="spellStart"/>
                      <w:r w:rsidR="00B34BB1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</w:t>
                      </w:r>
                      <w:r w:rsidR="00B34BB1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BC264D" wp14:editId="27162F57">
                <wp:simplePos x="0" y="0"/>
                <wp:positionH relativeFrom="column">
                  <wp:posOffset>1570355</wp:posOffset>
                </wp:positionH>
                <wp:positionV relativeFrom="paragraph">
                  <wp:posOffset>8487410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F5A6A" w14:textId="77777777" w:rsidR="00585FF9" w:rsidRDefault="006C4DCC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教育背景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264D" id="文本框 169" o:spid="_x0000_s1030" type="#_x0000_t202" style="position:absolute;left:0;text-align:left;margin-left:123.65pt;margin-top:668.3pt;width:147.95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" filled="f" stroked="f">
                <v:textbox style="mso-fit-shape-to-text:t">
                  <w:txbxContent>
                    <w:p w14:paraId="7DCF5A6A" w14:textId="77777777" w:rsidR="00585FF9" w:rsidRDefault="006C4DCC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教育背景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22EE81" wp14:editId="6C2492CB">
                <wp:simplePos x="0" y="0"/>
                <wp:positionH relativeFrom="column">
                  <wp:posOffset>3392805</wp:posOffset>
                </wp:positionH>
                <wp:positionV relativeFrom="paragraph">
                  <wp:posOffset>8470900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67.15pt;margin-top:667pt;height:20.4pt;width:17.9pt;z-index:251686912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fS/SbdAAAADQEAAA8AAAAAAAAAAQAgAAAA&#10;IgAAAGRycy9kb3ducmV2LnhtbFBLAQIUABQAAAAIAIdO4kAPBza2eAIAANQEAAAOAAAAAAAAAAEA&#10;IAAAACwBAABkcnMvZTJvRG9jLnhtbFBLBQYAAAAABgAGAFkBAAAW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05DF8" wp14:editId="3EC1E669">
                <wp:simplePos x="0" y="0"/>
                <wp:positionH relativeFrom="column">
                  <wp:posOffset>1340485</wp:posOffset>
                </wp:positionH>
                <wp:positionV relativeFrom="paragraph">
                  <wp:posOffset>8480425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05.55pt;margin-top:667.75pt;height:20.4pt;width:17.9pt;z-index:251688960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VPqKdoAAAANAQAA&#10;DwAAAAAAAAABACAAAAAiAAAAZHJzL2Rvd25yZXYueG1sUEsBAhQAFAAAAAgAh07iQOtPpqaJAgAA&#10;/AQAAA4AAAAAAAAAAQAgAAAAKQEAAGRycy9lMm9Eb2MueG1sUEsFBgAAAAAGAAYAWQEAACQGAAAA&#10;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11287" wp14:editId="37208A5A">
                <wp:simplePos x="0" y="0"/>
                <wp:positionH relativeFrom="column">
                  <wp:posOffset>1463675</wp:posOffset>
                </wp:positionH>
                <wp:positionV relativeFrom="paragraph">
                  <wp:posOffset>8476615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flip:y;margin-left:115.25pt;margin-top:667.45pt;height:20.4pt;width:370.55pt;z-index:251685888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87935" wp14:editId="20FED048">
                <wp:simplePos x="0" y="0"/>
                <wp:positionH relativeFrom="column">
                  <wp:posOffset>1410970</wp:posOffset>
                </wp:positionH>
                <wp:positionV relativeFrom="paragraph">
                  <wp:posOffset>8711565</wp:posOffset>
                </wp:positionV>
                <wp:extent cx="4860290" cy="118300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183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15B46B" w14:textId="09D1AF89" w:rsidR="00585FF9" w:rsidRDefault="00F2608D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xxxx</w:t>
                            </w:r>
                            <w:proofErr w:type="spellEnd"/>
                            <w:r w:rsidR="006C4D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xxx</w:t>
                            </w:r>
                            <w:r w:rsidR="006C4D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  <w:t>院校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名字</w:t>
                            </w:r>
                            <w:r w:rsidR="006C4DCC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专业名字</w:t>
                            </w:r>
                          </w:p>
                          <w:p w14:paraId="55B7418A" w14:textId="03ABCE7B" w:rsidR="00585FF9" w:rsidRDefault="00F2608D">
                            <w:pPr>
                              <w:rPr>
                                <w:rFonts w:ascii="微软雅黑" w:eastAsia="微软雅黑" w:hAnsi="微软雅黑" w:cs="微软雅黑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kern w:val="0"/>
                                <w:sz w:val="18"/>
                                <w:szCs w:val="18"/>
                              </w:rPr>
                              <w:t>描述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kern w:val="0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87935" id="矩形 28" o:spid="_x0000_s1031" style="position:absolute;left:0;text-align:left;margin-left:111.1pt;margin-top:685.95pt;width:382.7pt;height:93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" filled="f" stroked="f">
                <v:textbox>
                  <w:txbxContent>
                    <w:p w14:paraId="4215B46B" w14:textId="09D1AF89" w:rsidR="00585FF9" w:rsidRDefault="00F2608D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>xxxx</w:t>
                      </w:r>
                      <w:proofErr w:type="spellEnd"/>
                      <w:r w:rsidR="006C4D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>xxx</w:t>
                      </w:r>
                      <w:r w:rsidR="006C4D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  <w:t>院校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名字</w:t>
                      </w:r>
                      <w:r w:rsidR="006C4DCC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专业名字</w:t>
                      </w:r>
                    </w:p>
                    <w:p w14:paraId="55B7418A" w14:textId="03ABCE7B" w:rsidR="00585FF9" w:rsidRDefault="00F2608D">
                      <w:pPr>
                        <w:rPr>
                          <w:rFonts w:ascii="微软雅黑" w:eastAsia="微软雅黑" w:hAnsi="微软雅黑" w:cs="微软雅黑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kern w:val="0"/>
                          <w:sz w:val="18"/>
                          <w:szCs w:val="18"/>
                        </w:rPr>
                        <w:t>描述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kern w:val="0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890E87" wp14:editId="26FF4FF9">
                <wp:simplePos x="0" y="0"/>
                <wp:positionH relativeFrom="column">
                  <wp:posOffset>-937895</wp:posOffset>
                </wp:positionH>
                <wp:positionV relativeFrom="paragraph">
                  <wp:posOffset>6529705</wp:posOffset>
                </wp:positionV>
                <wp:extent cx="1814195" cy="28219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2821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BEE552" w14:textId="77777777" w:rsidR="00585FF9" w:rsidRDefault="006C4DC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1、学习能力</w:t>
                            </w:r>
                          </w:p>
                          <w:p w14:paraId="1E702F2B" w14:textId="26E1A720" w:rsidR="00585FF9" w:rsidRDefault="00B34BB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xxxx</w:t>
                            </w:r>
                            <w:proofErr w:type="spellEnd"/>
                          </w:p>
                          <w:p w14:paraId="121A0AF5" w14:textId="77777777" w:rsidR="00585FF9" w:rsidRDefault="006C4DC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2、团队协作</w:t>
                            </w:r>
                          </w:p>
                          <w:p w14:paraId="0C23055D" w14:textId="3A02EE6D" w:rsidR="00585FF9" w:rsidRDefault="00B34BB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xxxx</w:t>
                            </w:r>
                            <w:proofErr w:type="spellEnd"/>
                          </w:p>
                          <w:p w14:paraId="369188A4" w14:textId="77777777" w:rsidR="00585FF9" w:rsidRDefault="006C4DC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3、抗压能力</w:t>
                            </w:r>
                          </w:p>
                          <w:p w14:paraId="0833DCD7" w14:textId="1EF123E8" w:rsidR="00585FF9" w:rsidRDefault="00B34BB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xxxx</w:t>
                            </w:r>
                            <w:proofErr w:type="spellEnd"/>
                          </w:p>
                          <w:p w14:paraId="48ABCEBD" w14:textId="77777777" w:rsidR="00585FF9" w:rsidRDefault="006C4DCC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4、个人爱好</w:t>
                            </w:r>
                          </w:p>
                          <w:p w14:paraId="02271011" w14:textId="2E20A132" w:rsidR="00585FF9" w:rsidRDefault="00B34BB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90E87" id="矩形 23" o:spid="_x0000_s1032" style="position:absolute;left:0;text-align:left;margin-left:-73.85pt;margin-top:514.15pt;width:142.85pt;height:22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" filled="f" stroked="f">
                <v:textbox>
                  <w:txbxContent>
                    <w:p w14:paraId="08BEE552" w14:textId="77777777" w:rsidR="00585FF9" w:rsidRDefault="006C4DC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、学习能力</w:t>
                      </w:r>
                    </w:p>
                    <w:p w14:paraId="1E702F2B" w14:textId="26E1A720" w:rsidR="00585FF9" w:rsidRDefault="00B34BB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xxxx</w:t>
                      </w:r>
                      <w:proofErr w:type="spellEnd"/>
                    </w:p>
                    <w:p w14:paraId="121A0AF5" w14:textId="77777777" w:rsidR="00585FF9" w:rsidRDefault="006C4DC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2、团队协作</w:t>
                      </w:r>
                    </w:p>
                    <w:p w14:paraId="0C23055D" w14:textId="3A02EE6D" w:rsidR="00585FF9" w:rsidRDefault="00B34BB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xxxx</w:t>
                      </w:r>
                      <w:proofErr w:type="spellEnd"/>
                    </w:p>
                    <w:p w14:paraId="369188A4" w14:textId="77777777" w:rsidR="00585FF9" w:rsidRDefault="006C4DC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3、抗压能力</w:t>
                      </w:r>
                    </w:p>
                    <w:p w14:paraId="0833DCD7" w14:textId="1EF123E8" w:rsidR="00585FF9" w:rsidRDefault="00B34BB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xxxx</w:t>
                      </w:r>
                      <w:proofErr w:type="spellEnd"/>
                    </w:p>
                    <w:p w14:paraId="48ABCEBD" w14:textId="77777777" w:rsidR="00585FF9" w:rsidRDefault="006C4DCC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4、个人爱好</w:t>
                      </w:r>
                    </w:p>
                    <w:p w14:paraId="02271011" w14:textId="2E20A132" w:rsidR="00585FF9" w:rsidRDefault="00B34BB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BD1C2" wp14:editId="799AD232">
                <wp:simplePos x="0" y="0"/>
                <wp:positionH relativeFrom="column">
                  <wp:posOffset>-719455</wp:posOffset>
                </wp:positionH>
                <wp:positionV relativeFrom="paragraph">
                  <wp:posOffset>2047875</wp:posOffset>
                </wp:positionV>
                <wp:extent cx="1399540" cy="73342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733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96E197" w14:textId="48C4344D" w:rsidR="00585FF9" w:rsidRDefault="003D1093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eastAsia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姓名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BD1C2" id="矩形 50" o:spid="_x0000_s1033" style="position:absolute;left:0;text-align:left;margin-left:-56.65pt;margin-top:161.25pt;width:110.2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" filled="f" stroked="f">
                <v:textbox>
                  <w:txbxContent>
                    <w:p w14:paraId="2896E197" w14:textId="48C4344D" w:rsidR="00585FF9" w:rsidRDefault="003D1093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eastAsia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姓名</w:t>
                      </w: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6EDECA" wp14:editId="7CD8B5FA">
                <wp:simplePos x="0" y="0"/>
                <wp:positionH relativeFrom="column">
                  <wp:posOffset>1038225</wp:posOffset>
                </wp:positionH>
                <wp:positionV relativeFrom="paragraph">
                  <wp:posOffset>6146165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0F21AA2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2" o:spid="_x0000_s1026" type="#_x0000_t5" style="position:absolute;left:0;text-align:left;margin-left:81.75pt;margin-top:483.95pt;width:15pt;height: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" adj="0" fillcolor="#114f65" stroked="f" strokeweight="1pt"/>
            </w:pict>
          </mc:Fallback>
        </mc:AlternateContent>
      </w:r>
      <w:r w:rsidR="006C4DCC">
        <w:rPr>
          <w:noProof/>
        </w:rPr>
        <w:drawing>
          <wp:anchor distT="0" distB="0" distL="114300" distR="114300" simplePos="0" relativeHeight="251659264" behindDoc="1" locked="0" layoutInCell="1" allowOverlap="1" wp14:anchorId="14BBDCD4" wp14:editId="24EF38E3">
            <wp:simplePos x="0" y="0"/>
            <wp:positionH relativeFrom="page">
              <wp:posOffset>20955</wp:posOffset>
            </wp:positionH>
            <wp:positionV relativeFrom="paragraph">
              <wp:posOffset>-898525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61B7AB" wp14:editId="69CFF076">
                <wp:simplePos x="0" y="0"/>
                <wp:positionH relativeFrom="column">
                  <wp:posOffset>-958850</wp:posOffset>
                </wp:positionH>
                <wp:positionV relativeFrom="paragraph">
                  <wp:posOffset>6158865</wp:posOffset>
                </wp:positionV>
                <wp:extent cx="1710055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55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99748" w14:textId="7777777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61B7AB" id="矩形 15" o:spid="_x0000_s1034" style="position:absolute;left:0;text-align:left;margin-left:-75.5pt;margin-top:484.95pt;width:134.6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" filled="f" stroked="f" strokeweight="4.5pt">
                <v:textbox>
                  <w:txbxContent>
                    <w:p w14:paraId="57599748" w14:textId="77777777" w:rsidR="00585FF9" w:rsidRDefault="006C4DC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48DACC" wp14:editId="2AFEAE96">
                <wp:simplePos x="0" y="0"/>
                <wp:positionH relativeFrom="column">
                  <wp:posOffset>-958850</wp:posOffset>
                </wp:positionH>
                <wp:positionV relativeFrom="paragraph">
                  <wp:posOffset>6250940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5.5pt;margin-top:492.2pt;height:27.3pt;width:171.7pt;z-index:251670528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rfRfHdAAAADgEA&#10;AA8AAAAAAAAAAQAgAAAAIgAAAGRycy9kb3ducmV2LnhtbFBLAQIUABQAAAAIAIdO4kBLFXmdTgIA&#10;AJUEAAAOAAAAAAAAAAEAIAAAACwBAABkcnMvZTJvRG9jLnhtbFBLBQYAAAAABgAGAFkBAADsBQAA&#10;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7C683E" wp14:editId="4AB7CB65">
                <wp:simplePos x="0" y="0"/>
                <wp:positionH relativeFrom="column">
                  <wp:posOffset>1437005</wp:posOffset>
                </wp:positionH>
                <wp:positionV relativeFrom="paragraph">
                  <wp:posOffset>4283710</wp:posOffset>
                </wp:positionV>
                <wp:extent cx="4860290" cy="4124960"/>
                <wp:effectExtent l="0" t="0" r="0" b="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412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5A50F3" w14:textId="5B47C8B5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项目名称：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55E06B45" w14:textId="2BC98446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git地址：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1D800C9C" w14:textId="2382C166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平台工具：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54708EA4" w14:textId="7777777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7D1D1ED6" w14:textId="1F8842E2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1、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61350235" w14:textId="709B17DD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49A29EDE" w14:textId="1F5EF76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3、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7EB58EE6" w14:textId="10EE208D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4、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16380F1C" w14:textId="5C05C628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5、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7FA85AE4" w14:textId="6938084E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6、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78B3E618" w14:textId="46B2D6E3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项目名称：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288F1DEE" w14:textId="64608215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git地址：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157C0D01" w14:textId="3348FEB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平台工具：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530B9529" w14:textId="7777777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7E662FC4" w14:textId="5EE6A64A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1、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3143654B" w14:textId="57135EE8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2、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91C817" w14:textId="5DC7F8C1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3、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50B5C5AA" w14:textId="50108FD8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4、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86CE425" w14:textId="7818CAFD" w:rsidR="00585FF9" w:rsidRDefault="006C4DCC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18"/>
                                <w:szCs w:val="18"/>
                              </w:rPr>
                              <w:t>5、</w:t>
                            </w:r>
                            <w:proofErr w:type="spellStart"/>
                            <w:r w:rsidR="00D73055"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34795F7F" w14:textId="77777777" w:rsidR="00585FF9" w:rsidRDefault="00585FF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C683E" id="Rectangle 3" o:spid="_x0000_s1035" style="position:absolute;left:0;text-align:left;margin-left:113.15pt;margin-top:337.3pt;width:382.7pt;height:32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" filled="f" stroked="f">
                <v:textbox>
                  <w:txbxContent>
                    <w:p w14:paraId="5A5A50F3" w14:textId="5B47C8B5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项目名称：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55E06B45" w14:textId="2BC98446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git地址：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1D800C9C" w14:textId="2382C166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平台工具：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54708EA4" w14:textId="77777777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项目描述：</w:t>
                      </w:r>
                    </w:p>
                    <w:p w14:paraId="7D1D1ED6" w14:textId="1F8842E2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1、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61350235" w14:textId="709B17DD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49A29EDE" w14:textId="1F5EF767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3、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7EB58EE6" w14:textId="10EE208D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4、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16380F1C" w14:textId="5C05C628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5、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7FA85AE4" w14:textId="6938084E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6、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78B3E618" w14:textId="46B2D6E3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sz w:val="18"/>
                          <w:szCs w:val="18"/>
                        </w:rPr>
                        <w:t>项目名称：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288F1DEE" w14:textId="64608215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git地址：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157C0D01" w14:textId="3348FEB7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平台工具：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530B9529" w14:textId="77777777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项目描述：</w:t>
                      </w:r>
                    </w:p>
                    <w:p w14:paraId="7E662FC4" w14:textId="5EE6A64A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1、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3143654B" w14:textId="57135EE8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2、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91C817" w14:textId="5DC7F8C1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3、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50B5C5AA" w14:textId="50108FD8" w:rsidR="00585FF9" w:rsidRDefault="006C4DCC">
                      <w:pPr>
                        <w:pStyle w:val="a3"/>
                        <w:spacing w:before="0" w:beforeAutospacing="0" w:after="0" w:afterAutospacing="0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4、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86CE425" w14:textId="7818CAFD" w:rsidR="00585FF9" w:rsidRDefault="006C4DCC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w:t>5、</w:t>
                      </w:r>
                      <w:proofErr w:type="spellStart"/>
                      <w:r w:rsidR="00D73055"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34795F7F" w14:textId="77777777" w:rsidR="00585FF9" w:rsidRDefault="00585FF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02B65D" wp14:editId="6B1ACB00">
                <wp:simplePos x="0" y="0"/>
                <wp:positionH relativeFrom="column">
                  <wp:posOffset>1322705</wp:posOffset>
                </wp:positionH>
                <wp:positionV relativeFrom="paragraph">
                  <wp:posOffset>3975735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104.15pt;margin-top:313.05pt;height:20.4pt;width:17.9pt;z-index:251684864;v-text-anchor:middle;mso-width-relative:page;mso-height-relative:page;" fillcolor="#4A4E59" filled="t" stroked="f" coordsize="21600,21600" o:gfxdata="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L8EXtkAAAALAQAADwAA&#10;AAAAAAABACAAAAAiAAAAZHJzL2Rvd25yZXYueG1sUEsBAhQAFAAAAAgAh07iQDMN5CCHAgAA/AQA&#10;AA4AAAAAAAAAAQAgAAAAKAEAAGRycy9lMm9Eb2MueG1sUEsFBgAAAAAGAAYAWQEAACE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AA832" wp14:editId="2E438744">
                <wp:simplePos x="0" y="0"/>
                <wp:positionH relativeFrom="column">
                  <wp:posOffset>3363595</wp:posOffset>
                </wp:positionH>
                <wp:positionV relativeFrom="paragraph">
                  <wp:posOffset>3990340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7" type="#_x0000_t7" style="position:absolute;left:0pt;margin-left:264.85pt;margin-top:314.2pt;height:20.4pt;width:17.9pt;z-index:251682816;v-text-anchor:middle;mso-width-relative:page;mso-height-relative:page;" fillcolor="#2192BC" filled="t" stroked="f" coordsize="21600,21600" o:gfxdata="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7pp63QAAAAsBAAAPAAAAAAAAAAEAIAAAACIA&#10;AABkcnMvZG93bnJldi54bWxQSwECFAAUAAAACACHTuJAOZZi+HYCAADUBAAADgAAAAAAAAABACAA&#10;AAAsAQAAZHJzL2Uyb0RvYy54bWxQSwUGAAAAAAYABgBZAQAAF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91457" wp14:editId="447E493D">
                <wp:simplePos x="0" y="0"/>
                <wp:positionH relativeFrom="column">
                  <wp:posOffset>1630680</wp:posOffset>
                </wp:positionH>
                <wp:positionV relativeFrom="paragraph">
                  <wp:posOffset>3988435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4BA2A4" w14:textId="77777777" w:rsidR="00585FF9" w:rsidRDefault="006C4DCC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项目经验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1457" id="文本框 127" o:spid="_x0000_s1036" type="#_x0000_t202" style="position:absolute;left:0;text-align:left;margin-left:128.4pt;margin-top:314.05pt;width:147.95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" filled="f" stroked="f">
                <v:textbox style="mso-fit-shape-to-text:t">
                  <w:txbxContent>
                    <w:p w14:paraId="5D4BA2A4" w14:textId="77777777" w:rsidR="00585FF9" w:rsidRDefault="006C4DCC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项目经验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CC77E9" wp14:editId="7E93890B">
                <wp:simplePos x="0" y="0"/>
                <wp:positionH relativeFrom="column">
                  <wp:posOffset>1445895</wp:posOffset>
                </wp:positionH>
                <wp:positionV relativeFrom="paragraph">
                  <wp:posOffset>3975735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24AB7" id="任意多边形 41" o:spid="_x0000_s1026" style="position:absolute;left:0;text-align:left;margin-left:113.85pt;margin-top:313.05pt;width:370.55pt;height:20.4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03BF16" wp14:editId="18C68DDB">
                <wp:simplePos x="0" y="0"/>
                <wp:positionH relativeFrom="column">
                  <wp:posOffset>-1047750</wp:posOffset>
                </wp:positionH>
                <wp:positionV relativeFrom="paragraph">
                  <wp:posOffset>-191135</wp:posOffset>
                </wp:positionV>
                <wp:extent cx="217487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681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95C2F8" w14:textId="77777777" w:rsidR="00585FF9" w:rsidRDefault="006C4DCC">
                            <w:pPr>
                              <w:pStyle w:val="a3"/>
                              <w:spacing w:before="0" w:beforeAutospacing="0" w:after="0" w:afterAutospacing="0" w:line="300" w:lineRule="exac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Linux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 xml:space="preserve"> C/C++后台开发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3BF16" id="矩形 7" o:spid="_x0000_s1037" style="position:absolute;left:0;text-align:left;margin-left:-82.5pt;margin-top:-15.05pt;width:171.25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" filled="f" stroked="f">
                <v:textbox style="mso-fit-shape-to-text:t">
                  <w:txbxContent>
                    <w:p w14:paraId="0395C2F8" w14:textId="77777777" w:rsidR="00585FF9" w:rsidRDefault="006C4DCC">
                      <w:pPr>
                        <w:pStyle w:val="a3"/>
                        <w:spacing w:before="0" w:beforeAutospacing="0" w:after="0" w:afterAutospacing="0" w:line="300" w:lineRule="exac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Linux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 xml:space="preserve"> C/C++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后台开发</w:t>
                      </w: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CBC64" wp14:editId="7913F3C9">
                <wp:simplePos x="0" y="0"/>
                <wp:positionH relativeFrom="column">
                  <wp:posOffset>1409700</wp:posOffset>
                </wp:positionH>
                <wp:positionV relativeFrom="paragraph">
                  <wp:posOffset>2817495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DA16D3" w14:textId="77777777" w:rsidR="00585FF9" w:rsidRDefault="00585FF9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CBC64" id="_x0000_s1038" style="position:absolute;left:0;text-align:left;margin-left:111pt;margin-top:221.85pt;width:382.7pt;height:16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" filled="f" stroked="f">
                <v:textbox style="mso-fit-shape-to-text:t">
                  <w:txbxContent>
                    <w:p w14:paraId="03DA16D3" w14:textId="77777777" w:rsidR="00585FF9" w:rsidRDefault="00585FF9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C4D59" wp14:editId="74B01563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AB7558" w14:textId="3DA1D27B" w:rsidR="00585FF9" w:rsidRDefault="006C4DCC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生日：</w:t>
                            </w:r>
                            <w:proofErr w:type="spellStart"/>
                            <w:r w:rsidR="004A7518">
                              <w:rPr>
                                <w:rFonts w:ascii="微软雅黑" w:eastAsia="微软雅黑" w:hAnsi="微软雅黑" w:cs="微软雅黑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14:paraId="4CC17334" w14:textId="3F0CFFFA" w:rsidR="00585FF9" w:rsidRDefault="006C4DCC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所在地：</w:t>
                            </w:r>
                            <w:proofErr w:type="spellStart"/>
                            <w:r w:rsidR="004A7518"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r w:rsidR="004A7518">
                              <w:rPr>
                                <w:rFonts w:ascii="微软雅黑" w:eastAsia="微软雅黑" w:hAnsi="微软雅黑" w:cs="微软雅黑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xxxx</w:t>
                            </w:r>
                            <w:proofErr w:type="spellEnd"/>
                          </w:p>
                          <w:p w14:paraId="346D819C" w14:textId="30E5C88B" w:rsidR="00585FF9" w:rsidRDefault="006C4DCC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电话：</w:t>
                            </w:r>
                            <w:proofErr w:type="spellStart"/>
                            <w:r w:rsidR="004A7518">
                              <w:rPr>
                                <w:rFonts w:ascii="微软雅黑" w:eastAsia="微软雅黑" w:hAnsi="微软雅黑" w:cs="微软雅黑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  <w:p w14:paraId="68121C4E" w14:textId="628DB363" w:rsidR="00585FF9" w:rsidRDefault="004A7518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微软雅黑" w:eastAsia="微软雅黑" w:hAnsi="微软雅黑" w:cs="微软雅黑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color w:val="FFFFFF"/>
                                <w:kern w:val="24"/>
                                <w:sz w:val="18"/>
                                <w:szCs w:val="18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C4D59" id="矩形 51" o:spid="_x0000_s1039" style="position:absolute;left:0;text-align:left;margin-left:-47.75pt;margin-top:280.55pt;width:110.9pt;height:10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" filled="f" stroked="f">
                <v:textbox style="mso-fit-shape-to-text:t">
                  <w:txbxContent>
                    <w:p w14:paraId="00AB7558" w14:textId="3DA1D27B" w:rsidR="00585FF9" w:rsidRDefault="006C4DCC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kern w:val="24"/>
                          <w:sz w:val="18"/>
                          <w:szCs w:val="18"/>
                        </w:rPr>
                        <w:t>生日：</w:t>
                      </w:r>
                      <w:proofErr w:type="spellStart"/>
                      <w:r w:rsidR="004A7518">
                        <w:rPr>
                          <w:rFonts w:ascii="微软雅黑" w:eastAsia="微软雅黑" w:hAnsi="微软雅黑" w:cs="微软雅黑"/>
                          <w:color w:val="FFFFFF"/>
                          <w:kern w:val="24"/>
                          <w:sz w:val="18"/>
                          <w:szCs w:val="18"/>
                        </w:rPr>
                        <w:t>xxxxx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kern w:val="24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14:paraId="4CC17334" w14:textId="3F0CFFFA" w:rsidR="00585FF9" w:rsidRDefault="006C4DCC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kern w:val="24"/>
                          <w:sz w:val="18"/>
                          <w:szCs w:val="18"/>
                        </w:rPr>
                        <w:t>所在地：</w:t>
                      </w:r>
                      <w:proofErr w:type="spellStart"/>
                      <w:r w:rsidR="004A7518">
                        <w:rPr>
                          <w:rFonts w:ascii="微软雅黑" w:eastAsia="微软雅黑" w:hAnsi="微软雅黑" w:cs="微软雅黑" w:hint="eastAsia"/>
                          <w:color w:val="FFFFFF"/>
                          <w:kern w:val="24"/>
                          <w:sz w:val="18"/>
                          <w:szCs w:val="18"/>
                        </w:rPr>
                        <w:t>x</w:t>
                      </w:r>
                      <w:r w:rsidR="004A7518">
                        <w:rPr>
                          <w:rFonts w:ascii="微软雅黑" w:eastAsia="微软雅黑" w:hAnsi="微软雅黑" w:cs="微软雅黑"/>
                          <w:color w:val="FFFFFF"/>
                          <w:kern w:val="24"/>
                          <w:sz w:val="18"/>
                          <w:szCs w:val="18"/>
                        </w:rPr>
                        <w:t>xxxx</w:t>
                      </w:r>
                      <w:proofErr w:type="spellEnd"/>
                    </w:p>
                    <w:p w14:paraId="346D819C" w14:textId="30E5C88B" w:rsidR="00585FF9" w:rsidRDefault="006C4DCC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/>
                          <w:kern w:val="24"/>
                          <w:sz w:val="18"/>
                          <w:szCs w:val="18"/>
                        </w:rPr>
                        <w:t>电话：</w:t>
                      </w:r>
                      <w:proofErr w:type="spellStart"/>
                      <w:r w:rsidR="004A7518">
                        <w:rPr>
                          <w:rFonts w:ascii="微软雅黑" w:eastAsia="微软雅黑" w:hAnsi="微软雅黑" w:cs="微软雅黑"/>
                          <w:color w:val="FFFFFF"/>
                          <w:kern w:val="24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  <w:p w14:paraId="68121C4E" w14:textId="628DB363" w:rsidR="00585FF9" w:rsidRDefault="004A7518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微软雅黑" w:eastAsia="微软雅黑" w:hAnsi="微软雅黑" w:cs="微软雅黑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FFFFFF"/>
                          <w:kern w:val="24"/>
                          <w:sz w:val="18"/>
                          <w:szCs w:val="18"/>
                        </w:rPr>
                        <w:t>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170CD" wp14:editId="5DC1296F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pt;margin-top:369.05pt;height:8.3pt;width:12.4pt;z-index:251662336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nw1Y/aAAAADQEAAA8AAAAAAAAAAQAgAAAAIgAAAGRy&#10;cy9kb3ducmV2LnhtbFBLAQIUABQAAAAIAIdO4kDIhRQw5wIAAPkGAAAOAAAAAAAAAAEAIAAAACkB&#10;AABkcnMvZTJvRG9jLnhtbFBLBQYAAAAABgAGAFkBAACCBgAAAAA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F73AB" wp14:editId="26E559FD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.15pt;margin-top:320.25pt;height:10.6pt;width:12.4pt;z-index:251663360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243pc3AAAAA0BAAAPAAAAAAAAAAEAIAAAACIAAABkcnMvZG93bnJldi54bWxQSwEC&#10;FAAUAAAACACHTuJAoAFbpQ0DAADEBwAADgAAAAAAAAABACAAAAArAQAAZHJzL2Uyb0RvYy54bWxQ&#10;SwUGAAAAAAYABgBZAQAAqgYAAAAA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A03D8" wp14:editId="4632538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4.85pt;margin-top:344.35pt;height:12.4pt;width:12.4pt;z-index:251664384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A5422" wp14:editId="6E3A4EC7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-65.15pt;margin-top:294.9pt;height:12.05pt;width:12.8pt;z-index:251665408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aj0K2NwAAAANAQAADwAAAAAAAAABACAAAAAiAAAA&#10;ZHJzL2Rvd25yZXYueG1sUEsBAhQAFAAAAAgAh07iQNtik77wFAAAgWkAAA4AAAAAAAAAAQAgAAAA&#10;Kw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D0B7F" wp14:editId="196708FC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BC32BC" w14:textId="50ACB1BB" w:rsidR="00585FF9" w:rsidRDefault="003D1093" w:rsidP="003D1093">
                            <w:pPr>
                              <w:pStyle w:val="a3"/>
                              <w:spacing w:before="0" w:beforeAutospacing="0" w:after="0" w:afterAutospacing="0"/>
                              <w:ind w:firstLineChars="350" w:firstLine="77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日期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院校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ED0B7F"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40" type="#_x0000_t202" style="position:absolute;left:0;text-align:left;margin-left:-82.55pt;margin-top:203pt;width:168.35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" filled="f" stroked="f">
                <v:textbox style="mso-fit-shape-to-text:t">
                  <w:txbxContent>
                    <w:p w14:paraId="12BC32BC" w14:textId="50ACB1BB" w:rsidR="00585FF9" w:rsidRDefault="003D1093" w:rsidP="003D1093">
                      <w:pPr>
                        <w:pStyle w:val="a3"/>
                        <w:spacing w:before="0" w:beforeAutospacing="0" w:after="0" w:afterAutospacing="0"/>
                        <w:ind w:firstLineChars="350" w:firstLine="770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日期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毕业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院校</w:t>
                      </w:r>
                    </w:p>
                  </w:txbxContent>
                </v:textbox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A86F5" wp14:editId="76D82BA9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8F0CDEC" w14:textId="7777777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BA86F5" id="矩形 2" o:spid="_x0000_s1041" style="position:absolute;left:0;text-align:left;margin-left:-75.5pt;margin-top:245.35pt;width:171.7pt;height:2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sp0D00IC&#10;AABaBAAADgAAAAAAAAAAAAAAAAAuAgAAZHJzL2Uyb0RvYy54bWxQSwECLQAUAAYACAAAACEAPz5t&#10;uOMAAAAMAQAADwAAAAAAAAAAAAAAAACcBAAAZHJzL2Rvd25yZXYueG1sUEsFBgAAAAAEAAQA8wAA&#10;AKwFAAAAAA=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14:paraId="68F0CDEC" w14:textId="77777777" w:rsidR="00585FF9" w:rsidRDefault="006C4DC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FD73F" wp14:editId="20C1789C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75.5pt;margin-top:404.9pt;height:27.3pt;width:171.7pt;z-index:251669504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4BmY/bAAAADAEAAA8A&#10;AAAAAAAAAQAgAAAAIgAAAGRycy9kb3ducmV2LnhtbFBLAQIUABQAAAAIAIdO4kDT1UtoTQIAAJUE&#10;AAAOAAAAAAAAAAEAIAAAACoBAABkcnMvZTJvRG9jLnhtbFBLBQYAAAAABgAGAFkBAADpBQAAAAA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3CC1A7" wp14:editId="6ADDFA5C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81.15pt;margin-top:236.45pt;height:8.9pt;width:15pt;z-index:251671552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/ksiS2gAAAAsB&#10;AAAPAAAAAAAAAAEAIAAAACIAAABkcnMvZG93bnJldi54bWxQSwECFAAUAAAACACHTuJAqbUB2xkC&#10;AAAKBAAADgAAAAAAAAABACAAAAApAQAAZHJzL2Uyb0RvYy54bWxQSwUGAAAAAAYABgBZAQAAtAUA&#10;AAAA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A7B54" wp14:editId="38BA3289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5" type="#_x0000_t5" style="position:absolute;left:0pt;margin-left:81.15pt;margin-top:396pt;height:8.9pt;width:15pt;z-index:251672576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LRXZdoAAAAL&#10;AQAADwAAAAAAAAABACAAAAAiAAAAZHJzL2Rvd25yZXYueG1sUEsBAhQAFAAAAAgAh07iQA1ckVYa&#10;AgAACgQAAA4AAAAAAAAAAQAgAAAAKQEAAGRycy9lMm9Eb2MueG1sUEsFBgAAAAAGAAYAWQEAALUF&#10;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1969F" wp14:editId="3B6C3E55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BE5516" w14:textId="7777777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31969F" id="矩形 13" o:spid="_x0000_s1042" style="position:absolute;left:0;text-align:left;margin-left:-75.5pt;margin-top:236.85pt;width:125.25pt;height:37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Bz&#10;hA2l1wEAAHIDAAAOAAAAAAAAAAAAAAAAAC4CAABkcnMvZTJvRG9jLnhtbFBLAQItABQABgAIAAAA&#10;IQBI8n3N4QAAAAsBAAAPAAAAAAAAAAAAAAAAADEEAABkcnMvZG93bnJldi54bWxQSwUGAAAAAAQA&#10;BADzAAAAPwUAAAAA&#10;" filled="f" stroked="f" strokeweight="4.5pt">
                <v:textbox>
                  <w:txbxContent>
                    <w:p w14:paraId="47BE5516" w14:textId="77777777" w:rsidR="00585FF9" w:rsidRDefault="006C4DC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6C4D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A02449" wp14:editId="149CE375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9A77FC" w14:textId="77777777" w:rsidR="00585FF9" w:rsidRDefault="006C4DC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2A02449" id="矩形 14" o:spid="_x0000_s1043" style="position:absolute;left:0;text-align:left;margin-left:-75.5pt;margin-top:397.3pt;width:130.55pt;height:4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" filled="f" stroked="f" strokeweight="4.5pt">
                <v:textbox>
                  <w:txbxContent>
                    <w:p w14:paraId="189A77FC" w14:textId="77777777" w:rsidR="00585FF9" w:rsidRDefault="006C4DC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5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BB96A" w14:textId="77777777" w:rsidR="00446BA9" w:rsidRDefault="00446BA9" w:rsidP="0051702D">
      <w:r>
        <w:separator/>
      </w:r>
    </w:p>
  </w:endnote>
  <w:endnote w:type="continuationSeparator" w:id="0">
    <w:p w14:paraId="0D46BC5D" w14:textId="77777777" w:rsidR="00446BA9" w:rsidRDefault="00446BA9" w:rsidP="005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粗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66014" w14:textId="77777777" w:rsidR="00446BA9" w:rsidRDefault="00446BA9" w:rsidP="0051702D">
      <w:r>
        <w:separator/>
      </w:r>
    </w:p>
  </w:footnote>
  <w:footnote w:type="continuationSeparator" w:id="0">
    <w:p w14:paraId="021BC1DC" w14:textId="77777777" w:rsidR="00446BA9" w:rsidRDefault="00446BA9" w:rsidP="00517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A493F"/>
    <w:rsid w:val="0001462D"/>
    <w:rsid w:val="00064A46"/>
    <w:rsid w:val="00074060"/>
    <w:rsid w:val="00107208"/>
    <w:rsid w:val="00127990"/>
    <w:rsid w:val="00141EB1"/>
    <w:rsid w:val="00177E67"/>
    <w:rsid w:val="00177F3D"/>
    <w:rsid w:val="002452AA"/>
    <w:rsid w:val="00314AAB"/>
    <w:rsid w:val="003B18C0"/>
    <w:rsid w:val="003D1093"/>
    <w:rsid w:val="00446BA9"/>
    <w:rsid w:val="0048013C"/>
    <w:rsid w:val="004A7518"/>
    <w:rsid w:val="004B4A76"/>
    <w:rsid w:val="0051702D"/>
    <w:rsid w:val="00585FF9"/>
    <w:rsid w:val="0061792C"/>
    <w:rsid w:val="006550BC"/>
    <w:rsid w:val="006C4DCC"/>
    <w:rsid w:val="006D1DF9"/>
    <w:rsid w:val="006F1133"/>
    <w:rsid w:val="006F3DE4"/>
    <w:rsid w:val="0075118C"/>
    <w:rsid w:val="007669CA"/>
    <w:rsid w:val="00843008"/>
    <w:rsid w:val="00880D75"/>
    <w:rsid w:val="008B11F0"/>
    <w:rsid w:val="009E1077"/>
    <w:rsid w:val="00B127FA"/>
    <w:rsid w:val="00B135DB"/>
    <w:rsid w:val="00B34BB1"/>
    <w:rsid w:val="00CE1A96"/>
    <w:rsid w:val="00D73055"/>
    <w:rsid w:val="00D767B9"/>
    <w:rsid w:val="00E5496F"/>
    <w:rsid w:val="00ED5167"/>
    <w:rsid w:val="00F03269"/>
    <w:rsid w:val="00F2608D"/>
    <w:rsid w:val="00F75DF2"/>
    <w:rsid w:val="00FC431E"/>
    <w:rsid w:val="02DF680F"/>
    <w:rsid w:val="11017DC9"/>
    <w:rsid w:val="13F263C2"/>
    <w:rsid w:val="16272855"/>
    <w:rsid w:val="19D2233A"/>
    <w:rsid w:val="2F712A5F"/>
    <w:rsid w:val="320E0B63"/>
    <w:rsid w:val="32423304"/>
    <w:rsid w:val="32B039C1"/>
    <w:rsid w:val="3740146C"/>
    <w:rsid w:val="375A493F"/>
    <w:rsid w:val="39075973"/>
    <w:rsid w:val="445E2BFF"/>
    <w:rsid w:val="44D114F8"/>
    <w:rsid w:val="4A4A78E2"/>
    <w:rsid w:val="51AB2231"/>
    <w:rsid w:val="535764D8"/>
    <w:rsid w:val="5454660C"/>
    <w:rsid w:val="59600649"/>
    <w:rsid w:val="5AFA2BAC"/>
    <w:rsid w:val="5B6F6197"/>
    <w:rsid w:val="5F412801"/>
    <w:rsid w:val="620526C8"/>
    <w:rsid w:val="6371347C"/>
    <w:rsid w:val="640F3F6D"/>
    <w:rsid w:val="647A5B14"/>
    <w:rsid w:val="70B53E28"/>
    <w:rsid w:val="71D17CCB"/>
    <w:rsid w:val="73F34F4D"/>
    <w:rsid w:val="73F7318C"/>
    <w:rsid w:val="78C345C3"/>
    <w:rsid w:val="79E7310F"/>
    <w:rsid w:val="7E724F4E"/>
    <w:rsid w:val="7F676E5A"/>
    <w:rsid w:val="7FE9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2FF1B3"/>
  <w15:docId w15:val="{3141E0D4-27F4-4FF4-A730-ADDA5596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表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70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702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42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fixbug666@outlook.com</cp:lastModifiedBy>
  <cp:revision>55</cp:revision>
  <dcterms:created xsi:type="dcterms:W3CDTF">2016-03-10T05:15:00Z</dcterms:created>
  <dcterms:modified xsi:type="dcterms:W3CDTF">2021-09-06T14:57:00Z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E0F706B04D3A4D2AADA7421CC17DEB56</vt:lpwstr>
  </property>
</Properties>
</file>